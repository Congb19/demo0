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2C" w:rsidRDefault="00CC292C">
      <w:r>
        <w:rPr>
          <w:rFonts w:hint="eastAsia"/>
        </w:rPr>
        <w:t>改进</w:t>
      </w:r>
      <w:r>
        <w:rPr>
          <w:rFonts w:hint="eastAsia"/>
        </w:rPr>
        <w:t>1</w:t>
      </w:r>
      <w:r>
        <w:rPr>
          <w:rFonts w:hint="eastAsia"/>
        </w:rPr>
        <w:t>：在主页</w:t>
      </w:r>
      <w:proofErr w:type="gramStart"/>
      <w:r>
        <w:rPr>
          <w:rFonts w:hint="eastAsia"/>
        </w:rPr>
        <w:t>面各种</w:t>
      </w:r>
      <w:proofErr w:type="gramEnd"/>
      <w:r>
        <w:rPr>
          <w:rFonts w:hint="eastAsia"/>
        </w:rPr>
        <w:t>菜后面添加简介页面</w:t>
      </w:r>
      <w:r w:rsidR="006E0A95">
        <w:rPr>
          <w:rFonts w:hint="eastAsia"/>
        </w:rPr>
        <w:t>（图用前面的，字太多的话就写营养价值就行）</w:t>
      </w:r>
    </w:p>
    <w:p w:rsidR="00CC292C" w:rsidRPr="009F4EB3" w:rsidRDefault="00CC292C">
      <w:pPr>
        <w:rPr>
          <w:rFonts w:ascii="Segoe UI Emoji" w:hAnsi="Segoe UI Emoji" w:cs="Segoe UI Emoji"/>
        </w:rPr>
      </w:pPr>
    </w:p>
    <w:p w:rsidR="00DC2B75" w:rsidRDefault="00F06EEC">
      <w:r>
        <w:rPr>
          <w:rFonts w:hint="eastAsia"/>
        </w:rPr>
        <w:t>菠菜，又称波斯草，以叶片及嫩茎供食用。菠菜属耐寒性蔬菜，长日照植物。</w:t>
      </w:r>
    </w:p>
    <w:p w:rsidR="00DC2B75" w:rsidRDefault="00F06EEC">
      <w:r>
        <w:rPr>
          <w:rFonts w:hint="eastAsia"/>
        </w:rPr>
        <w:t>营养价值：菠菜含有丰富的维他命</w:t>
      </w:r>
      <w:r>
        <w:rPr>
          <w:rFonts w:hint="eastAsia"/>
        </w:rPr>
        <w:t>A</w:t>
      </w:r>
      <w:r>
        <w:rPr>
          <w:rFonts w:hint="eastAsia"/>
        </w:rPr>
        <w:t>、维他命</w:t>
      </w:r>
      <w:r>
        <w:rPr>
          <w:rFonts w:hint="eastAsia"/>
        </w:rPr>
        <w:t>C</w:t>
      </w:r>
      <w:r>
        <w:rPr>
          <w:rFonts w:hint="eastAsia"/>
        </w:rPr>
        <w:t>及矿物质，其含量是所有蔬菜之冠，人体造血物质铁的含量也比其他蔬菜多，对很多胃肠疾病，痛风等疾病有特殊的食疗效果。</w:t>
      </w:r>
    </w:p>
    <w:p w:rsidR="00DC2B75" w:rsidRDefault="00DC2B75"/>
    <w:p w:rsidR="00DC2B75" w:rsidRDefault="00F06EEC">
      <w:r>
        <w:rPr>
          <w:rFonts w:hint="eastAsia"/>
        </w:rPr>
        <w:t>黄瓜，也称胡瓜、青瓜，广泛分布于中国各地，为中国夏季主要菜蔬之一。</w:t>
      </w:r>
    </w:p>
    <w:p w:rsidR="00DC2B75" w:rsidRDefault="00F06EEC">
      <w:r>
        <w:rPr>
          <w:rFonts w:hint="eastAsia"/>
        </w:rPr>
        <w:t>营养价值：黄瓜味甘、甜、性凉、苦、无毒，具有除热，利水利尿，清热解毒的功效。主治身烦热渴，咽喉肿痛，风热眼疾。</w:t>
      </w:r>
    </w:p>
    <w:p w:rsidR="00DC2B75" w:rsidRDefault="00DC2B75"/>
    <w:p w:rsidR="00DC2B75" w:rsidRDefault="00F06EEC">
      <w:r>
        <w:rPr>
          <w:rFonts w:hint="eastAsia"/>
        </w:rPr>
        <w:t>丝瓜，又称菜瓜，夏季蔬菜。</w:t>
      </w:r>
    </w:p>
    <w:p w:rsidR="00DC2B75" w:rsidRDefault="00F06EEC">
      <w:r>
        <w:rPr>
          <w:rFonts w:hint="eastAsia"/>
        </w:rPr>
        <w:t>营养价值：所含各类营养在瓜类食物中较高，所含粘液质等物质具有一定特殊作用。不可生吃，可供药用，有清凉、利尿、活血、通经之效。</w:t>
      </w:r>
    </w:p>
    <w:p w:rsidR="00DC2B75" w:rsidRDefault="00DC2B75"/>
    <w:p w:rsidR="00DC2B75" w:rsidRDefault="00F06EEC">
      <w:r>
        <w:rPr>
          <w:rFonts w:hint="eastAsia"/>
        </w:rPr>
        <w:t>玉米，是禾本科玉米属一年生草本植物，在我国粮食作物中占有重要地位，同时也是工业酒精的主要原料。</w:t>
      </w:r>
    </w:p>
    <w:p w:rsidR="00DC2B75" w:rsidRDefault="00F06EEC">
      <w:r>
        <w:rPr>
          <w:rFonts w:hint="eastAsia"/>
        </w:rPr>
        <w:t>营养价值：玉米中富含维生素</w:t>
      </w:r>
      <w:r>
        <w:rPr>
          <w:rFonts w:hint="eastAsia"/>
        </w:rPr>
        <w:t>C</w:t>
      </w:r>
      <w:r>
        <w:rPr>
          <w:rFonts w:hint="eastAsia"/>
        </w:rPr>
        <w:t>、维生素</w:t>
      </w:r>
      <w:r>
        <w:rPr>
          <w:rFonts w:hint="eastAsia"/>
        </w:rPr>
        <w:t>B6</w:t>
      </w:r>
      <w:r>
        <w:rPr>
          <w:rFonts w:hint="eastAsia"/>
        </w:rPr>
        <w:t>、烟酸等成分，具有长寿美容，防止便秘、肠炎的作用，</w:t>
      </w:r>
      <w:proofErr w:type="gramStart"/>
      <w:r>
        <w:rPr>
          <w:rFonts w:hint="eastAsia"/>
        </w:rPr>
        <w:t>玉米胚尖含有</w:t>
      </w:r>
      <w:proofErr w:type="gramEnd"/>
      <w:r>
        <w:rPr>
          <w:rFonts w:hint="eastAsia"/>
        </w:rPr>
        <w:t>的营养物质可以增强人体新陈代谢、调整神经系统功能。</w:t>
      </w:r>
    </w:p>
    <w:p w:rsidR="00DC2B75" w:rsidRDefault="00F06EEC">
      <w:r>
        <w:rPr>
          <w:rFonts w:hint="eastAsia"/>
        </w:rPr>
        <w:t>推荐做法：松仁玉米、尖椒玉米粒、玉米蒸糕。以上做法</w:t>
      </w:r>
      <w:proofErr w:type="gramStart"/>
      <w:r>
        <w:rPr>
          <w:rFonts w:hint="eastAsia"/>
        </w:rPr>
        <w:t>可最大</w:t>
      </w:r>
      <w:proofErr w:type="gramEnd"/>
      <w:r>
        <w:rPr>
          <w:rFonts w:hint="eastAsia"/>
        </w:rPr>
        <w:t>程度上发挥玉米的营养功效。</w:t>
      </w:r>
    </w:p>
    <w:p w:rsidR="00DC2B75" w:rsidRDefault="00DC2B75"/>
    <w:p w:rsidR="00DC2B75" w:rsidRDefault="00F06EEC">
      <w:r>
        <w:rPr>
          <w:rFonts w:hint="eastAsia"/>
        </w:rPr>
        <w:t>大蒜，有很高的食用价值和药用价值，《本草纲目》中提及“北方食肉面尤不可无”。</w:t>
      </w:r>
    </w:p>
    <w:p w:rsidR="00DC2B75" w:rsidRDefault="00F06EEC">
      <w:r>
        <w:rPr>
          <w:rFonts w:hint="eastAsia"/>
        </w:rPr>
        <w:t>营养价值：大蒜具有降低胃内亚硝酸盐和抗肿瘤作用，山东大蒜的这种作用更为突出，其成分优于其他地的原因在于土壤含有较高的有机质，氮磷钾偏高，蒜区井水多为偏碱水井，近似一级肥水。</w:t>
      </w:r>
    </w:p>
    <w:p w:rsidR="00DC2B75" w:rsidRDefault="00DC2B75"/>
    <w:p w:rsidR="00DC2B75" w:rsidRDefault="00F06EEC">
      <w:r>
        <w:rPr>
          <w:rFonts w:hint="eastAsia"/>
        </w:rPr>
        <w:t>油麦菜，又名苦菜，是以嫩叶为产品的尖叶型莴苣，质地脆嫩，口感极为鲜嫩、清香、具有独特风味。</w:t>
      </w:r>
    </w:p>
    <w:p w:rsidR="00DC2B75" w:rsidRDefault="00F06EEC">
      <w:r>
        <w:rPr>
          <w:rFonts w:hint="eastAsia"/>
        </w:rPr>
        <w:t>营养价值：其营养价值略高于生菜，而远远优于莴笋，蛋白质含量高</w:t>
      </w:r>
      <w:r>
        <w:rPr>
          <w:rFonts w:hint="eastAsia"/>
        </w:rPr>
        <w:t>40%</w:t>
      </w:r>
      <w:r>
        <w:rPr>
          <w:rFonts w:hint="eastAsia"/>
        </w:rPr>
        <w:t>，胡萝卜素高</w:t>
      </w:r>
      <w:r>
        <w:rPr>
          <w:rFonts w:hint="eastAsia"/>
        </w:rPr>
        <w:t>1.4</w:t>
      </w:r>
      <w:r>
        <w:rPr>
          <w:rFonts w:hint="eastAsia"/>
        </w:rPr>
        <w:t>倍，铁高</w:t>
      </w:r>
      <w:r>
        <w:rPr>
          <w:rFonts w:hint="eastAsia"/>
        </w:rPr>
        <w:t>33%</w:t>
      </w:r>
      <w:r>
        <w:rPr>
          <w:rFonts w:hint="eastAsia"/>
        </w:rPr>
        <w:t>。</w:t>
      </w:r>
    </w:p>
    <w:p w:rsidR="00846406" w:rsidRDefault="00846406"/>
    <w:p w:rsidR="00DC2B75" w:rsidRDefault="00CC292C">
      <w:r>
        <w:rPr>
          <w:rFonts w:hint="eastAsia"/>
        </w:rPr>
        <w:t>改进</w:t>
      </w:r>
      <w:r>
        <w:rPr>
          <w:rFonts w:hint="eastAsia"/>
        </w:rPr>
        <w:t>2</w:t>
      </w:r>
    </w:p>
    <w:p w:rsidR="00DC2B75" w:rsidRDefault="00CC292C">
      <w:r>
        <w:rPr>
          <w:noProof/>
        </w:rPr>
        <w:drawing>
          <wp:inline distT="0" distB="0" distL="0" distR="0" wp14:anchorId="641A452B" wp14:editId="5EDC6813">
            <wp:extent cx="1623975" cy="25291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268" cy="2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2C" w:rsidRDefault="00CC292C">
      <w:r>
        <w:rPr>
          <w:rFonts w:hint="eastAsia"/>
        </w:rPr>
        <w:lastRenderedPageBreak/>
        <w:t>推荐消息</w:t>
      </w:r>
      <w:r>
        <w:rPr>
          <w:rFonts w:hint="eastAsia"/>
        </w:rPr>
        <w:t xml:space="preserve"> </w:t>
      </w:r>
      <w:r>
        <w:rPr>
          <w:rFonts w:hint="eastAsia"/>
        </w:rPr>
        <w:t>后面加一个消息页面</w:t>
      </w:r>
    </w:p>
    <w:p w:rsidR="00CC292C" w:rsidRDefault="00CC292C">
      <w:r>
        <w:rPr>
          <w:rFonts w:hint="eastAsia"/>
        </w:rPr>
        <w:t>购买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</w:p>
    <w:p w:rsidR="00CC292C" w:rsidRDefault="00CC292C" w:rsidP="00CC292C">
      <w:r>
        <w:rPr>
          <w:rFonts w:hint="eastAsia"/>
        </w:rPr>
        <w:t>交易确认</w:t>
      </w:r>
      <w:r>
        <w:rPr>
          <w:rFonts w:hint="eastAsia"/>
        </w:rPr>
        <w:t xml:space="preserve"> </w:t>
      </w:r>
      <w:r>
        <w:rPr>
          <w:rFonts w:hint="eastAsia"/>
        </w:rPr>
        <w:t>后面连接到购物车</w:t>
      </w:r>
    </w:p>
    <w:p w:rsidR="00CC292C" w:rsidRPr="00CC292C" w:rsidRDefault="00CC292C">
      <w:r>
        <w:rPr>
          <w:rFonts w:hint="eastAsia"/>
        </w:rPr>
        <w:t>充值确认</w:t>
      </w:r>
      <w:r>
        <w:rPr>
          <w:rFonts w:hint="eastAsia"/>
        </w:rPr>
        <w:t xml:space="preserve"> </w:t>
      </w:r>
      <w:r>
        <w:rPr>
          <w:rFonts w:hint="eastAsia"/>
        </w:rPr>
        <w:t>后面加一个我的钱包（包括余额</w:t>
      </w:r>
      <w:r w:rsidR="00621156">
        <w:rPr>
          <w:rFonts w:hint="eastAsia"/>
        </w:rPr>
        <w:t>【显示】，充</w:t>
      </w:r>
      <w:proofErr w:type="gramStart"/>
      <w:r w:rsidR="00621156">
        <w:rPr>
          <w:rFonts w:hint="eastAsia"/>
        </w:rPr>
        <w:t>值历史</w:t>
      </w:r>
      <w:proofErr w:type="gramEnd"/>
      <w:r w:rsidR="00621156">
        <w:rPr>
          <w:rFonts w:hint="eastAsia"/>
        </w:rPr>
        <w:t>【按钮就行，不用连接】，充值【按钮（如果可以随意发挥一下多几个界面，难的话就算了）】</w:t>
      </w:r>
      <w:r>
        <w:rPr>
          <w:rFonts w:hint="eastAsia"/>
        </w:rPr>
        <w:t>）</w:t>
      </w:r>
      <w:r w:rsidR="005E39A8">
        <w:rPr>
          <w:rFonts w:ascii="Segoe UI Emoji" w:hAnsi="Segoe UI Emoji" w:cs="Segoe UI Emoji" w:hint="eastAsia"/>
        </w:rPr>
        <w:t>✖</w:t>
      </w:r>
    </w:p>
    <w:p w:rsidR="00DC2B75" w:rsidRDefault="00DC2B75"/>
    <w:p w:rsidR="00621156" w:rsidRDefault="00621156"/>
    <w:p w:rsidR="00621156" w:rsidRDefault="00621156">
      <w:r>
        <w:rPr>
          <w:rFonts w:hint="eastAsia"/>
        </w:rPr>
        <w:t>改进</w:t>
      </w:r>
      <w:r>
        <w:rPr>
          <w:rFonts w:hint="eastAsia"/>
        </w:rPr>
        <w:t>3</w:t>
      </w:r>
    </w:p>
    <w:p w:rsidR="00621156" w:rsidRDefault="00621156">
      <w:r>
        <w:rPr>
          <w:noProof/>
        </w:rPr>
        <w:drawing>
          <wp:inline distT="0" distB="0" distL="0" distR="0" wp14:anchorId="2310CB42" wp14:editId="07098E6B">
            <wp:extent cx="1287475" cy="20797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532" cy="21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56" w:rsidRDefault="00621156"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连接到我的</w:t>
      </w:r>
    </w:p>
    <w:p w:rsidR="006E0A95" w:rsidRDefault="006E0A95">
      <w:r>
        <w:rPr>
          <w:rFonts w:hint="eastAsia"/>
        </w:rPr>
        <w:t>其他的随意发挥方便的给我多弄几个页面（不用交互式的，不用实现具体功能，看着多就行了）</w:t>
      </w:r>
    </w:p>
    <w:p w:rsidR="007E09CA" w:rsidRDefault="007E09CA">
      <w:r>
        <w:rPr>
          <w:rFonts w:ascii="Segoe UI Emoji" w:hAnsi="Segoe UI Emoji" w:cs="Segoe UI Emoji" w:hint="eastAsia"/>
        </w:rPr>
        <w:t>加了一个关于淘菜</w:t>
      </w:r>
    </w:p>
    <w:p w:rsidR="006E0A95" w:rsidRDefault="006E0A95"/>
    <w:p w:rsidR="006E0A95" w:rsidRDefault="006E0A95">
      <w:r>
        <w:rPr>
          <w:rFonts w:hint="eastAsia"/>
        </w:rPr>
        <w:t>改进</w:t>
      </w:r>
      <w:r>
        <w:rPr>
          <w:rFonts w:hint="eastAsia"/>
        </w:rPr>
        <w:t>4</w:t>
      </w:r>
    </w:p>
    <w:p w:rsidR="006E0A95" w:rsidRDefault="006E0A95">
      <w:r>
        <w:rPr>
          <w:noProof/>
        </w:rPr>
        <w:drawing>
          <wp:inline distT="0" distB="0" distL="0" distR="0" wp14:anchorId="3EB26DE7" wp14:editId="11B442F4">
            <wp:extent cx="1345997" cy="185726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794" cy="1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Pr="001C7F82" w:rsidRDefault="006E0A95">
      <w:pPr>
        <w:rPr>
          <w:rFonts w:ascii="Segoe UI Emoji" w:hAnsi="Segoe UI Emoji" w:cs="Segoe UI Emoji"/>
        </w:rPr>
      </w:pPr>
      <w:r>
        <w:rPr>
          <w:rFonts w:hint="eastAsia"/>
        </w:rPr>
        <w:t>我的订单</w:t>
      </w:r>
      <w:r>
        <w:rPr>
          <w:rFonts w:hint="eastAsia"/>
        </w:rPr>
        <w:t xml:space="preserve"> </w:t>
      </w:r>
      <w:r>
        <w:rPr>
          <w:rFonts w:hint="eastAsia"/>
        </w:rPr>
        <w:t>连接到购物车</w:t>
      </w:r>
    </w:p>
    <w:p w:rsidR="006E0A95" w:rsidRDefault="006E0A95">
      <w:r>
        <w:rPr>
          <w:rFonts w:hint="eastAsia"/>
        </w:rPr>
        <w:t>我的钱包</w:t>
      </w:r>
      <w:r>
        <w:rPr>
          <w:rFonts w:hint="eastAsia"/>
        </w:rPr>
        <w:t xml:space="preserve"> </w:t>
      </w:r>
      <w:r>
        <w:rPr>
          <w:rFonts w:hint="eastAsia"/>
        </w:rPr>
        <w:t>连接到改进</w:t>
      </w:r>
      <w:r>
        <w:rPr>
          <w:rFonts w:hint="eastAsia"/>
        </w:rPr>
        <w:t>2</w:t>
      </w:r>
      <w:r>
        <w:rPr>
          <w:rFonts w:hint="eastAsia"/>
        </w:rPr>
        <w:t>中说的钱包</w:t>
      </w:r>
      <w:r w:rsidR="005C647A">
        <w:rPr>
          <w:rFonts w:ascii="Segoe UI Emoji" w:hAnsi="Segoe UI Emoji" w:cs="Segoe UI Emoji" w:hint="eastAsia"/>
        </w:rPr>
        <w:t>✖</w:t>
      </w:r>
    </w:p>
    <w:p w:rsidR="006E0A95" w:rsidRDefault="006E0A95">
      <w:r>
        <w:rPr>
          <w:rFonts w:hint="eastAsia"/>
        </w:rPr>
        <w:t>我的足迹</w:t>
      </w:r>
      <w:r>
        <w:rPr>
          <w:rFonts w:hint="eastAsia"/>
        </w:rPr>
        <w:t xml:space="preserve"> </w:t>
      </w:r>
      <w:r>
        <w:rPr>
          <w:rFonts w:hint="eastAsia"/>
        </w:rPr>
        <w:t>加一个浏览历史的页面（文字加前面菜的图，浏览时间随意写一个就行）</w:t>
      </w:r>
    </w:p>
    <w:p w:rsidR="006E0A95" w:rsidRDefault="006E0A95"/>
    <w:p w:rsidR="00DA5573" w:rsidRDefault="00DA5573"/>
    <w:p w:rsidR="00DA5573" w:rsidRDefault="00DA5573"/>
    <w:p w:rsidR="00DA5573" w:rsidRDefault="00DA5573"/>
    <w:p w:rsidR="006E0A95" w:rsidRDefault="006E0A95">
      <w:r>
        <w:rPr>
          <w:rFonts w:hint="eastAsia"/>
        </w:rPr>
        <w:t>改进</w:t>
      </w:r>
      <w:r>
        <w:t>5</w:t>
      </w:r>
    </w:p>
    <w:p w:rsidR="006E0A95" w:rsidRDefault="006E0A95">
      <w:r>
        <w:rPr>
          <w:noProof/>
        </w:rPr>
        <w:lastRenderedPageBreak/>
        <w:drawing>
          <wp:inline distT="0" distB="0" distL="0" distR="0" wp14:anchorId="58AAAF8A" wp14:editId="253E55FF">
            <wp:extent cx="1465091" cy="70957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107" cy="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95" w:rsidRDefault="006E0A95">
      <w:r>
        <w:rPr>
          <w:rFonts w:hint="eastAsia"/>
        </w:rPr>
        <w:t>结账</w:t>
      </w:r>
      <w:r>
        <w:rPr>
          <w:rFonts w:hint="eastAsia"/>
        </w:rPr>
        <w:t xml:space="preserve"> </w:t>
      </w:r>
      <w:r>
        <w:rPr>
          <w:rFonts w:hint="eastAsia"/>
        </w:rPr>
        <w:t>后面加个付款成功的页面</w:t>
      </w:r>
    </w:p>
    <w:p w:rsidR="006E0A95" w:rsidRDefault="006E0A95">
      <w:r>
        <w:rPr>
          <w:rFonts w:hint="eastAsia"/>
        </w:rPr>
        <w:t>改进</w:t>
      </w:r>
      <w:r>
        <w:rPr>
          <w:rFonts w:hint="eastAsia"/>
        </w:rPr>
        <w:t>6</w:t>
      </w:r>
    </w:p>
    <w:p w:rsidR="006E0A95" w:rsidRDefault="006E0A95">
      <w:r>
        <w:rPr>
          <w:rFonts w:hint="eastAsia"/>
        </w:rPr>
        <w:t>之前的框架已经挺好了，主要是页面有点少</w:t>
      </w:r>
      <w:r w:rsidR="00D4396A">
        <w:rPr>
          <w:rFonts w:hint="eastAsia"/>
        </w:rPr>
        <w:t>，你们自由发挥，不用管丑不丑，多几个页面，页面里放些文字能看就行，不要求交互式操作，可以多点几下就行。</w:t>
      </w:r>
    </w:p>
    <w:p w:rsidR="00B34A4A" w:rsidRDefault="00B34A4A"/>
    <w:p w:rsidR="00B34A4A" w:rsidRDefault="00B34A4A"/>
    <w:p w:rsidR="00B34A4A" w:rsidRDefault="00B34A4A"/>
    <w:p w:rsidR="00B34A4A" w:rsidRDefault="00B34A4A"/>
    <w:p w:rsidR="00B34A4A" w:rsidRDefault="00B34A4A"/>
    <w:p w:rsidR="00B34A4A" w:rsidRDefault="00B34A4A"/>
    <w:p w:rsidR="001D1857" w:rsidRDefault="00E5533E">
      <w:r>
        <w:rPr>
          <w:rFonts w:hint="eastAsia"/>
        </w:rPr>
        <w:t>完成的改动</w:t>
      </w:r>
      <w:r w:rsidR="00B34A4A">
        <w:rPr>
          <w:rFonts w:hint="eastAsia"/>
        </w:rPr>
        <w:t>：</w:t>
      </w:r>
    </w:p>
    <w:p w:rsidR="00E5533E" w:rsidRDefault="00E5533E">
      <w:r>
        <w:rPr>
          <w:rFonts w:hint="eastAsia"/>
        </w:rPr>
        <w:t>加了所有</w:t>
      </w:r>
      <w:r w:rsidR="00AC474C">
        <w:rPr>
          <w:rFonts w:hint="eastAsia"/>
        </w:rPr>
        <w:t>菜的</w:t>
      </w:r>
      <w:r>
        <w:rPr>
          <w:rFonts w:hint="eastAsia"/>
        </w:rPr>
        <w:t>详细信息</w:t>
      </w:r>
      <w:r>
        <w:rPr>
          <w:rFonts w:hint="eastAsia"/>
        </w:rPr>
        <w:t xml:space="preserve"> </w:t>
      </w:r>
      <w:r>
        <w:rPr>
          <w:rFonts w:hint="eastAsia"/>
        </w:rPr>
        <w:t>营养价值</w:t>
      </w:r>
      <w:r w:rsidR="00123756">
        <w:rPr>
          <w:rFonts w:ascii="Segoe UI Emoji" w:hAnsi="Segoe UI Emoji" w:cs="Segoe UI Emoji" w:hint="eastAsia"/>
        </w:rPr>
        <w:t>✔</w:t>
      </w:r>
    </w:p>
    <w:p w:rsidR="00AC474C" w:rsidRDefault="00ED4E6B">
      <w:r>
        <w:rPr>
          <w:rFonts w:hint="eastAsia"/>
        </w:rPr>
        <w:t>写明的</w:t>
      </w:r>
      <w:r w:rsidR="00123756">
        <w:rPr>
          <w:rFonts w:hint="eastAsia"/>
        </w:rPr>
        <w:t>连接跳转操作</w:t>
      </w:r>
      <w:r w:rsidR="007804A3">
        <w:rPr>
          <w:rFonts w:ascii="Segoe UI Emoji" w:hAnsi="Segoe UI Emoji" w:cs="Segoe UI Emoji" w:hint="eastAsia"/>
        </w:rPr>
        <w:t>✔</w:t>
      </w:r>
    </w:p>
    <w:p w:rsidR="00B34A4A" w:rsidRDefault="00B34A4A">
      <w:r>
        <w:rPr>
          <w:rFonts w:hint="eastAsia"/>
        </w:rPr>
        <w:t>一个</w:t>
      </w:r>
      <w:r w:rsidR="005331FE">
        <w:rPr>
          <w:rFonts w:hint="eastAsia"/>
        </w:rPr>
        <w:t>推荐</w:t>
      </w:r>
      <w:r>
        <w:rPr>
          <w:rFonts w:hint="eastAsia"/>
        </w:rPr>
        <w:t>消息弹出</w:t>
      </w:r>
      <w:r w:rsidR="00AF1EA3">
        <w:rPr>
          <w:rFonts w:hint="eastAsia"/>
        </w:rPr>
        <w:t>页面</w:t>
      </w:r>
      <w:r w:rsidR="005331FE">
        <w:rPr>
          <w:rFonts w:hint="eastAsia"/>
        </w:rPr>
        <w:t>，写一些</w:t>
      </w:r>
      <w:r w:rsidR="00A2736D">
        <w:rPr>
          <w:rFonts w:hint="eastAsia"/>
        </w:rPr>
        <w:t>假的推荐消息</w:t>
      </w:r>
      <w:r w:rsidR="003521DD">
        <w:rPr>
          <w:rFonts w:hint="eastAsia"/>
        </w:rPr>
        <w:t>page</w:t>
      </w:r>
      <w:r w:rsidR="003521DD">
        <w:t>7</w:t>
      </w:r>
    </w:p>
    <w:p w:rsidR="004D40CF" w:rsidRDefault="004D40CF">
      <w:r>
        <w:rPr>
          <w:rFonts w:hint="eastAsia"/>
        </w:rPr>
        <w:t>一个</w:t>
      </w:r>
      <w:r w:rsidR="00E262B3">
        <w:rPr>
          <w:rFonts w:hint="eastAsia"/>
        </w:rPr>
        <w:t>浏览历史（页面）</w:t>
      </w:r>
      <w:r w:rsidR="00DA5573">
        <w:rPr>
          <w:rFonts w:hint="eastAsia"/>
        </w:rPr>
        <w:t>page</w:t>
      </w:r>
      <w:r w:rsidR="00DA5573">
        <w:t>5</w:t>
      </w:r>
      <w:r w:rsidR="00366766">
        <w:rPr>
          <w:rFonts w:ascii="Segoe UI Emoji" w:hAnsi="Segoe UI Emoji" w:cs="Segoe UI Emoji" w:hint="eastAsia"/>
        </w:rPr>
        <w:t>✔</w:t>
      </w:r>
    </w:p>
    <w:p w:rsidR="006439C9" w:rsidRDefault="008E61E1">
      <w:r>
        <w:rPr>
          <w:rFonts w:hint="eastAsia"/>
        </w:rPr>
        <w:t>确认结账？</w:t>
      </w:r>
      <w:r w:rsidR="000A7BE9">
        <w:rPr>
          <w:rFonts w:hint="eastAsia"/>
        </w:rPr>
        <w:t>的弹出框</w:t>
      </w:r>
      <w:r w:rsidR="001A719E">
        <w:rPr>
          <w:rFonts w:hint="eastAsia"/>
        </w:rPr>
        <w:t xml:space="preserve"> </w:t>
      </w:r>
      <w:r w:rsidR="001A719E">
        <w:rPr>
          <w:rFonts w:hint="eastAsia"/>
        </w:rPr>
        <w:t>如果确认则清空购物车</w:t>
      </w:r>
      <w:r w:rsidR="00E5533E">
        <w:rPr>
          <w:rFonts w:ascii="Segoe UI Emoji" w:hAnsi="Segoe UI Emoji" w:cs="Segoe UI Emoji" w:hint="eastAsia"/>
        </w:rPr>
        <w:t>✔</w:t>
      </w:r>
    </w:p>
    <w:p w:rsidR="006439C9" w:rsidRDefault="006439C9">
      <w:r>
        <w:rPr>
          <w:rFonts w:hint="eastAsia"/>
        </w:rPr>
        <w:t>关于淘菜</w:t>
      </w:r>
      <w:r w:rsidR="002268F4">
        <w:rPr>
          <w:rFonts w:hint="eastAsia"/>
        </w:rPr>
        <w:t xml:space="preserve"> page</w:t>
      </w:r>
      <w:r w:rsidR="002268F4">
        <w:t>4</w:t>
      </w:r>
      <w:r w:rsidR="00366766">
        <w:rPr>
          <w:rFonts w:ascii="Segoe UI Emoji" w:hAnsi="Segoe UI Emoji" w:cs="Segoe UI Emoji" w:hint="eastAsia"/>
        </w:rPr>
        <w:t>✔</w:t>
      </w:r>
    </w:p>
    <w:p w:rsidR="00E13F1C" w:rsidRPr="006E0A95" w:rsidRDefault="00E13F1C">
      <w:r>
        <w:rPr>
          <w:rFonts w:hint="eastAsia"/>
        </w:rPr>
        <w:t>我的收藏</w:t>
      </w:r>
      <w:r>
        <w:rPr>
          <w:rFonts w:hint="eastAsia"/>
        </w:rPr>
        <w:t xml:space="preserve"> page</w:t>
      </w:r>
      <w:r>
        <w:t>6</w:t>
      </w:r>
      <w:r w:rsidR="00366766">
        <w:rPr>
          <w:rFonts w:ascii="Segoe UI Emoji" w:hAnsi="Segoe UI Emoji" w:cs="Segoe UI Emoji" w:hint="eastAsia"/>
        </w:rPr>
        <w:t>✔</w:t>
      </w:r>
      <w:bookmarkStart w:id="0" w:name="_GoBack"/>
      <w:bookmarkEnd w:id="0"/>
    </w:p>
    <w:sectPr w:rsidR="00E13F1C" w:rsidRPr="006E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233" w:rsidRDefault="00ED7233" w:rsidP="00CC292C">
      <w:r>
        <w:separator/>
      </w:r>
    </w:p>
  </w:endnote>
  <w:endnote w:type="continuationSeparator" w:id="0">
    <w:p w:rsidR="00ED7233" w:rsidRDefault="00ED7233" w:rsidP="00CC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233" w:rsidRDefault="00ED7233" w:rsidP="00CC292C">
      <w:r>
        <w:separator/>
      </w:r>
    </w:p>
  </w:footnote>
  <w:footnote w:type="continuationSeparator" w:id="0">
    <w:p w:rsidR="00ED7233" w:rsidRDefault="00ED7233" w:rsidP="00CC2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C4B8F"/>
    <w:rsid w:val="00060855"/>
    <w:rsid w:val="00061DFD"/>
    <w:rsid w:val="000A7BE9"/>
    <w:rsid w:val="00123756"/>
    <w:rsid w:val="0018796A"/>
    <w:rsid w:val="001A719E"/>
    <w:rsid w:val="001C7F82"/>
    <w:rsid w:val="001D1857"/>
    <w:rsid w:val="001E44EC"/>
    <w:rsid w:val="00217905"/>
    <w:rsid w:val="002268F4"/>
    <w:rsid w:val="00230CB6"/>
    <w:rsid w:val="0024272B"/>
    <w:rsid w:val="003521DD"/>
    <w:rsid w:val="00356B69"/>
    <w:rsid w:val="003608F9"/>
    <w:rsid w:val="0036440F"/>
    <w:rsid w:val="00366766"/>
    <w:rsid w:val="00403ECE"/>
    <w:rsid w:val="004655D3"/>
    <w:rsid w:val="004B4B1C"/>
    <w:rsid w:val="004D40CF"/>
    <w:rsid w:val="005331FE"/>
    <w:rsid w:val="00586B41"/>
    <w:rsid w:val="005B5514"/>
    <w:rsid w:val="005C5034"/>
    <w:rsid w:val="005C647A"/>
    <w:rsid w:val="005E04F6"/>
    <w:rsid w:val="005E39A8"/>
    <w:rsid w:val="00621156"/>
    <w:rsid w:val="0063029C"/>
    <w:rsid w:val="006439C9"/>
    <w:rsid w:val="006E0A95"/>
    <w:rsid w:val="007804A3"/>
    <w:rsid w:val="007E09CA"/>
    <w:rsid w:val="00846406"/>
    <w:rsid w:val="008E61E1"/>
    <w:rsid w:val="00917AA6"/>
    <w:rsid w:val="009F4EB3"/>
    <w:rsid w:val="009F6111"/>
    <w:rsid w:val="00A156B5"/>
    <w:rsid w:val="00A2736D"/>
    <w:rsid w:val="00A45D82"/>
    <w:rsid w:val="00A50944"/>
    <w:rsid w:val="00AA60F1"/>
    <w:rsid w:val="00AC474C"/>
    <w:rsid w:val="00AF1EA3"/>
    <w:rsid w:val="00B34A4A"/>
    <w:rsid w:val="00BC1DC6"/>
    <w:rsid w:val="00BD657E"/>
    <w:rsid w:val="00CA46E3"/>
    <w:rsid w:val="00CB15F8"/>
    <w:rsid w:val="00CC292C"/>
    <w:rsid w:val="00D4396A"/>
    <w:rsid w:val="00DA5573"/>
    <w:rsid w:val="00DC2B75"/>
    <w:rsid w:val="00E13F1C"/>
    <w:rsid w:val="00E262B3"/>
    <w:rsid w:val="00E5533E"/>
    <w:rsid w:val="00E65957"/>
    <w:rsid w:val="00E74D42"/>
    <w:rsid w:val="00ED4E6B"/>
    <w:rsid w:val="00ED7233"/>
    <w:rsid w:val="00F06EEC"/>
    <w:rsid w:val="00F366B2"/>
    <w:rsid w:val="00F63DB2"/>
    <w:rsid w:val="096C4B8F"/>
    <w:rsid w:val="27AC49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EB785"/>
  <w15:docId w15:val="{FF7C5C68-67DD-4E6F-B9F2-A4A11C84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C292C"/>
    <w:rPr>
      <w:kern w:val="2"/>
      <w:sz w:val="18"/>
      <w:szCs w:val="18"/>
    </w:rPr>
  </w:style>
  <w:style w:type="paragraph" w:styleId="a5">
    <w:name w:val="footer"/>
    <w:basedOn w:val="a"/>
    <w:link w:val="a6"/>
    <w:rsid w:val="00CC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C29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392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在路上</dc:creator>
  <cp:lastModifiedBy>英琮 林</cp:lastModifiedBy>
  <cp:revision>58</cp:revision>
  <dcterms:created xsi:type="dcterms:W3CDTF">2019-09-13T01:44:00Z</dcterms:created>
  <dcterms:modified xsi:type="dcterms:W3CDTF">2019-10-21T11:43:00Z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